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rPr>
          <w:b/>
          <w:bCs/>
        </w:rPr>
      </w:pPr>
      <w:r>
        <w:rPr>
          <w:b/>
          <w:bCs/>
        </w:rPr>
        <w:t>[MSC_ALL_TABLES]</w:t>
      </w:r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92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55</cp:revision>
  <dcterms:created xsi:type="dcterms:W3CDTF">2014-04-15T07:15:00Z</dcterms:created>
  <dcterms:modified xsi:type="dcterms:W3CDTF">2022-03-19T14:09:00Z</dcterms:modified>
  <cp:category/>
</cp:coreProperties>
</file>