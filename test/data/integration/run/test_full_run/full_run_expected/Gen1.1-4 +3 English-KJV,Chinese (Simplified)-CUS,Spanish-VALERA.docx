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Reina Valera (1909)</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Join"/>
            </w:pPr>
            <w:r>
              <w:br/>
              <w:t>[...]</w:t>
              <w:br/>
            </w:r>
          </w:p>
          <w:p>
            <w:pPr>
              <w:pStyle w:val="MSCParagraph"/>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Join"/>
            </w:pPr>
            <w:r>
              <w:br/>
              <w:t>[...]</w:t>
              <w:br/>
            </w:r>
          </w:p>
          <w:p>
            <w:pPr>
              <w:pStyle w:val="MSCParagraph"/>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500000000000000"/>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3.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C3FA08-ABE9-4414-B43A-B49EEE719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92</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55</cp:revision>
  <dcterms:created xsi:type="dcterms:W3CDTF">2014-04-15T07:15:00Z</dcterms:created>
  <dcterms:modified xsi:type="dcterms:W3CDTF">2022-03-19T14:09:00Z</dcterms:modified>
  <cp:category/>
</cp:coreProperties>
</file>