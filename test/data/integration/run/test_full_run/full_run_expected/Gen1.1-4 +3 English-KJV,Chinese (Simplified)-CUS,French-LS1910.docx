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br/>
              <w:t>[...]</w:t>
              <w:br/>
            </w:r>
          </w:p>
          <w:p>
            <w:pPr>
              <w:pStyle w:val="MSCParagraph"/>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至于地上的走兽和空中的飞鸟，并各样爬在地上有生命的物，我将青草赐给牠们作食物。」事就这样成了。</w:t>
              <w:t xml:space="preserve"> </w:t>
            </w:r>
            <w:r>
              <w:rPr>
                <w:b/>
                <w:vertAlign w:val="superscript"/>
              </w:rPr>
              <w:t>31</w:t>
            </w:r>
            <w:r>
              <w:t xml:space="preserve"> 神看着一切所造的都甚好。有晚上，有早晨，是第六日。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br/>
              <w:t>[...]</w:t>
              <w:br/>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在旷野有人声喊著说：预备主的道，修直他的路。</w:t>
            </w:r>
          </w:p>
          <w:p>
            <w:pPr>
              <w:pStyle w:val="MSCJoin"/>
            </w:pPr>
            <w:r>
              <w:br/>
              <w:t>[...]</w:t>
              <w:br/>
            </w:r>
          </w:p>
          <w:p>
            <w:pPr>
              <w:pStyle w:val="MSCParagraph"/>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br/>
              <w:t>[...]</w:t>
              <w:br/>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500000000000000"/>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3.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3FA08-ABE9-4414-B43A-B49EEE719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92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55</cp:revision>
  <dcterms:created xsi:type="dcterms:W3CDTF">2014-04-15T07:15:00Z</dcterms:created>
  <dcterms:modified xsi:type="dcterms:W3CDTF">2022-03-19T14:09:00Z</dcterms:modified>
  <cp:category/>
</cp:coreProperties>
</file>