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1:27-31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[MSC_VER_NAME_B]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[MSC_VER_NAME_C]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form,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r>
              <w:t>[MSC_TEXT_1B]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[MSC_TEXT_2B]</w:t>
            </w:r>
          </w:p>
        </w:tc>
        <w:tc>
          <w:tcPr>
            <w:tcW w:type="dxa" w:w="3401"/>
          </w:tcPr>
          <w:p>
            <w:r>
              <w:t>[MSC_TEXT_1C]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[MSC_TEXT_2C]</w:t>
            </w:r>
          </w:p>
        </w:tc>
      </w:tr>
    </w:tbl>
    <w:p>
      <w:r/>
    </w:p>
    <w:p>
      <w:pPr>
        <w:pStyle w:val="MSCPassageGroup"/>
      </w:pPr>
      <w:r>
        <w:t>Mark 1:1-3, 1:14-19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r>
              <w:t>[MSC_TEXT_3B]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[MSC_TEXT_4B]</w:t>
            </w:r>
          </w:p>
        </w:tc>
        <w:tc>
          <w:tcPr>
            <w:tcW w:type="dxa" w:w="3401"/>
          </w:tcPr>
          <w:p>
            <w:r>
              <w:t>[MSC_TEXT_3C]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[MSC_TEXT_4C]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r>
              <w:t>[MSC_COPYRIGHT_B]</w:t>
            </w:r>
          </w:p>
        </w:tc>
        <w:tc>
          <w:tcPr>
            <w:tcW w:type="dxa" w:w="3401"/>
          </w:tcPr>
          <w:p>
            <w:r>
              <w:t>[MSC_COPYRIGHT_C]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369"/>
    <w:rsid w:val="000C51A3"/>
    <w:rsid w:val="000E4D55"/>
    <w:rsid w:val="001A75E5"/>
    <w:rsid w:val="001B1D52"/>
    <w:rsid w:val="0023085F"/>
    <w:rsid w:val="0023458D"/>
    <w:rsid w:val="002719FB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A7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92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55</cp:revision>
  <dcterms:created xsi:type="dcterms:W3CDTF">2014-04-15T07:15:00Z</dcterms:created>
  <dcterms:modified xsi:type="dcterms:W3CDTF">2022-03-19T14:09:00Z</dcterms:modified>
  <cp:category/>
</cp:coreProperties>
</file>